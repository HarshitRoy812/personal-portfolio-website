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50"/>
        <w:gridCol w:w="6547"/>
      </w:tblGrid>
      <w:tr w:rsidR="001B2ABD" w14:paraId="701466C0" w14:textId="77777777" w:rsidTr="00EB32B1">
        <w:trPr>
          <w:trHeight w:val="4617"/>
        </w:trPr>
        <w:tc>
          <w:tcPr>
            <w:tcW w:w="3603" w:type="dxa"/>
            <w:shd w:val="clear" w:color="auto" w:fill="E5DEDB" w:themeFill="text2" w:themeFillTint="33"/>
            <w:vAlign w:val="bottom"/>
          </w:tcPr>
          <w:p w14:paraId="5B80D82F" w14:textId="0991B757" w:rsidR="001B2ABD" w:rsidRDefault="00CA177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6332DF8" wp14:editId="43B4E4EB">
                  <wp:extent cx="1794510" cy="2369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682" cy="243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dxa"/>
          </w:tcPr>
          <w:p w14:paraId="78F25B7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vAlign w:val="bottom"/>
          </w:tcPr>
          <w:p w14:paraId="04ACB124" w14:textId="6A3A8E46" w:rsidR="001B2ABD" w:rsidRPr="0070340F" w:rsidRDefault="00CA177D" w:rsidP="0070340F">
            <w:pPr>
              <w:pStyle w:val="Title"/>
            </w:pPr>
            <w:r>
              <w:t>HARSHIT ROY</w:t>
            </w:r>
          </w:p>
        </w:tc>
      </w:tr>
      <w:tr w:rsidR="001B2ABD" w14:paraId="485B0A87" w14:textId="77777777" w:rsidTr="00EB32B1">
        <w:trPr>
          <w:trHeight w:val="8819"/>
        </w:trPr>
        <w:tc>
          <w:tcPr>
            <w:tcW w:w="3603" w:type="dxa"/>
          </w:tcPr>
          <w:p w14:paraId="59B6C830" w14:textId="00919842" w:rsidR="001B2ABD" w:rsidRDefault="000340B0" w:rsidP="00036450">
            <w:pPr>
              <w:pStyle w:val="Heading3"/>
            </w:pPr>
            <w:r w:rsidRPr="000340B0">
              <w:rPr>
                <w:bCs/>
                <w:color w:val="7030A0"/>
                <w:szCs w:val="26"/>
              </w:rPr>
              <w:lastRenderedPageBreak/>
              <w:t>SUMMARY</w:t>
            </w:r>
          </w:p>
          <w:p w14:paraId="542ABDC4" w14:textId="7FF12064" w:rsidR="00385167" w:rsidRPr="00312814" w:rsidRDefault="00312814" w:rsidP="000041C4">
            <w:pPr>
              <w:pStyle w:val="NoSpacing"/>
              <w:rPr>
                <w:rFonts w:eastAsia="Times New Roman"/>
                <w:color w:val="000000" w:themeColor="text1"/>
              </w:rPr>
            </w:pPr>
            <w:r>
              <w:rPr>
                <w:color w:val="000000" w:themeColor="text1"/>
              </w:rPr>
              <w:t>Pre-F</w:t>
            </w:r>
            <w:r w:rsidR="00E80E7E">
              <w:rPr>
                <w:color w:val="000000" w:themeColor="text1"/>
              </w:rPr>
              <w:t>inal Year Computer Science student seeking interest in data science domain. Passionate about learning new technologies and always dedicated to help others. Proficient in data analysis , visualizing and predicting data trends.</w:t>
            </w:r>
          </w:p>
          <w:p w14:paraId="06BEEA5D" w14:textId="77777777" w:rsidR="00036450" w:rsidRDefault="00036450" w:rsidP="009260CD"/>
          <w:p w14:paraId="6531A350" w14:textId="77777777" w:rsidR="00036450" w:rsidRDefault="00036450" w:rsidP="00036450"/>
          <w:p w14:paraId="5AFA8B22" w14:textId="42F47DB4" w:rsidR="00CA177D" w:rsidRDefault="00000000" w:rsidP="00CA177D">
            <w:pPr>
              <w:pStyle w:val="Heading3"/>
            </w:pPr>
            <w:sdt>
              <w:sdtPr>
                <w:id w:val="-1954003311"/>
                <w:placeholder>
                  <w:docPart w:val="93F346D18753453A8473BB45B20E64DD"/>
                </w:placeholder>
                <w:temporary/>
                <w:showingPlcHdr/>
                <w15:appearance w15:val="hidden"/>
              </w:sdtPr>
              <w:sdtContent>
                <w:r w:rsidR="00CB0055" w:rsidRPr="00491382">
                  <w:rPr>
                    <w:bCs/>
                    <w:color w:val="7030A0"/>
                    <w:szCs w:val="26"/>
                  </w:rPr>
                  <w:t>Contact</w:t>
                </w:r>
              </w:sdtContent>
            </w:sdt>
          </w:p>
          <w:p w14:paraId="3887455F" w14:textId="054DC77A" w:rsidR="00CA177D" w:rsidRDefault="00CA177D" w:rsidP="00CA177D">
            <w:r w:rsidRPr="00CA177D">
              <w:rPr>
                <w:b/>
                <w:bCs/>
              </w:rPr>
              <w:t>ADDRESS</w:t>
            </w:r>
            <w:r>
              <w:t>:</w:t>
            </w:r>
          </w:p>
          <w:p w14:paraId="13EA4FDE" w14:textId="3A3BDCC3" w:rsidR="00CA177D" w:rsidRPr="00CA177D" w:rsidRDefault="00CA177D" w:rsidP="00CA177D">
            <w:r>
              <w:t>Halifax ,Nova Scotia ,Canada</w:t>
            </w:r>
          </w:p>
          <w:p w14:paraId="1CE44FCE" w14:textId="77777777" w:rsidR="004D3011" w:rsidRPr="004D3011" w:rsidRDefault="004D3011" w:rsidP="004D3011"/>
          <w:p w14:paraId="7DD65C76" w14:textId="77777777" w:rsidR="004D3011" w:rsidRDefault="00000000" w:rsidP="004D3011">
            <w:sdt>
              <w:sdtPr>
                <w:id w:val="-672802004"/>
                <w:placeholder>
                  <w:docPart w:val="8DB806B2885C406DB3F4D8D84F6D126B"/>
                </w:placeholder>
                <w:temporary/>
                <w:showingPlcHdr/>
                <w15:appearance w15:val="hidden"/>
              </w:sdtPr>
              <w:sdtContent>
                <w:r w:rsidR="0070340F" w:rsidRPr="00CA177D">
                  <w:rPr>
                    <w:b/>
                    <w:bCs/>
                  </w:rPr>
                  <w:t>LINKEDIN:</w:t>
                </w:r>
              </w:sdtContent>
            </w:sdt>
          </w:p>
          <w:p w14:paraId="23A617C6" w14:textId="722591C1" w:rsidR="004D3011" w:rsidRPr="00CA177D" w:rsidRDefault="00CA177D" w:rsidP="004D3011">
            <w:pPr>
              <w:rPr>
                <w:sz w:val="16"/>
                <w:szCs w:val="16"/>
              </w:rPr>
            </w:pPr>
            <w:r w:rsidRPr="00CA177D">
              <w:rPr>
                <w:sz w:val="16"/>
                <w:szCs w:val="16"/>
              </w:rPr>
              <w:t>https://www.linkedin.com/in/harshitroy/</w:t>
            </w:r>
          </w:p>
          <w:p w14:paraId="35EAD8FA" w14:textId="77777777" w:rsidR="004D3011" w:rsidRDefault="004D3011" w:rsidP="004D3011"/>
          <w:p w14:paraId="0D92C4B1" w14:textId="77777777" w:rsidR="004D3011" w:rsidRDefault="00000000" w:rsidP="004D3011">
            <w:sdt>
              <w:sdtPr>
                <w:id w:val="-240260293"/>
                <w:placeholder>
                  <w:docPart w:val="8EC144292E37460C84E2A53B01921E82"/>
                </w:placeholder>
                <w:temporary/>
                <w:showingPlcHdr/>
                <w15:appearance w15:val="hidden"/>
              </w:sdtPr>
              <w:sdtContent>
                <w:r w:rsidR="004D3011" w:rsidRPr="00CA177D">
                  <w:rPr>
                    <w:b/>
                    <w:bCs/>
                  </w:rPr>
                  <w:t>EMAIL</w:t>
                </w:r>
              </w:sdtContent>
            </w:sdt>
          </w:p>
          <w:p w14:paraId="529073EB" w14:textId="622A762B" w:rsidR="00036450" w:rsidRPr="0070340F" w:rsidRDefault="00CA177D" w:rsidP="0070340F">
            <w:r>
              <w:t>royharshit812@gmail.com</w:t>
            </w:r>
          </w:p>
          <w:p w14:paraId="0ABBF25D" w14:textId="65A2956A" w:rsidR="004D3011" w:rsidRPr="001F24BD" w:rsidRDefault="007E3790" w:rsidP="00C039FE">
            <w:pPr>
              <w:pStyle w:val="Heading3"/>
              <w:rPr>
                <w:color w:val="D8B25C" w:themeColor="accent4"/>
              </w:rPr>
            </w:pPr>
            <w:r>
              <w:rPr>
                <w:bCs/>
                <w:color w:val="7030A0"/>
                <w:szCs w:val="26"/>
              </w:rPr>
              <w:t xml:space="preserve">HARD </w:t>
            </w:r>
            <w:r w:rsidR="00CA177D" w:rsidRPr="00491382">
              <w:rPr>
                <w:bCs/>
                <w:color w:val="7030A0"/>
                <w:szCs w:val="26"/>
              </w:rPr>
              <w:t>SKILLS</w:t>
            </w:r>
          </w:p>
          <w:p w14:paraId="065DEF8A" w14:textId="18A3519C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>HTML / CSS / JS</w:t>
            </w:r>
          </w:p>
          <w:p w14:paraId="4C7E79F4" w14:textId="0A152FCD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>Data Analysis</w:t>
            </w:r>
          </w:p>
          <w:p w14:paraId="69D770A3" w14:textId="7AB44EA0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 xml:space="preserve">Machine Learning </w:t>
            </w:r>
          </w:p>
          <w:p w14:paraId="7195FE7D" w14:textId="6155C8D9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>Python / C++ / Java</w:t>
            </w:r>
          </w:p>
          <w:p w14:paraId="20567A7F" w14:textId="2CE030CE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>Front End Development</w:t>
            </w:r>
          </w:p>
          <w:p w14:paraId="2FBD0FE0" w14:textId="213DB4E7" w:rsidR="00CA177D" w:rsidRPr="009F2D08" w:rsidRDefault="00CA177D" w:rsidP="00CA177D">
            <w:pPr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</w:pPr>
            <w:r w:rsidRPr="009F2D08">
              <w:rPr>
                <w:rFonts w:ascii="Dubai" w:hAnsi="Dubai" w:cs="Dubai"/>
                <w:b/>
                <w:bCs/>
                <w:color w:val="595959" w:themeColor="text1" w:themeTint="A6"/>
                <w:sz w:val="20"/>
                <w:szCs w:val="20"/>
              </w:rPr>
              <w:t>Back End Development</w:t>
            </w:r>
          </w:p>
          <w:p w14:paraId="48705200" w14:textId="7FB9416D" w:rsidR="00CA177D" w:rsidRPr="00CA177D" w:rsidRDefault="00CA177D" w:rsidP="00CA177D">
            <w:pPr>
              <w:rPr>
                <w:sz w:val="20"/>
                <w:szCs w:val="20"/>
              </w:rPr>
            </w:pPr>
          </w:p>
        </w:tc>
        <w:tc>
          <w:tcPr>
            <w:tcW w:w="650" w:type="dxa"/>
          </w:tcPr>
          <w:p w14:paraId="180695E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3F038B00" w14:textId="77777777" w:rsidR="000041C4" w:rsidRDefault="00000000" w:rsidP="000041C4">
            <w:pPr>
              <w:pStyle w:val="Heading2"/>
            </w:pPr>
            <w:sdt>
              <w:sdtPr>
                <w:id w:val="-1447144958"/>
                <w:placeholder>
                  <w:docPart w:val="AF0D0B76435A4B07AB67979DDAF13441"/>
                </w:placeholder>
                <w:temporary/>
                <w:showingPlcHdr/>
                <w15:appearance w15:val="hidden"/>
              </w:sdtPr>
              <w:sdtContent>
                <w:r w:rsidR="000041C4" w:rsidRPr="00491382">
                  <w:rPr>
                    <w:color w:val="7030A0"/>
                  </w:rPr>
                  <w:t>EDUCATION</w:t>
                </w:r>
              </w:sdtContent>
            </w:sdt>
          </w:p>
          <w:p w14:paraId="2443F878" w14:textId="2E9133ED" w:rsidR="000041C4" w:rsidRPr="00C13D8A" w:rsidRDefault="00CA177D" w:rsidP="00C13D8A">
            <w:pPr>
              <w:pStyle w:val="Heading4"/>
              <w:rPr>
                <w:color w:val="000000" w:themeColor="text1"/>
                <w:sz w:val="24"/>
                <w:szCs w:val="24"/>
              </w:rPr>
            </w:pPr>
            <w:r w:rsidRPr="001F6BEB">
              <w:rPr>
                <w:color w:val="000000" w:themeColor="text1"/>
                <w:sz w:val="24"/>
                <w:szCs w:val="24"/>
              </w:rPr>
              <w:t>Chitkara University</w:t>
            </w:r>
            <w:r w:rsidR="00C13D8A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F6BEB">
              <w:rPr>
                <w:color w:val="000000" w:themeColor="text1"/>
              </w:rPr>
              <w:t>(2020 – Present)</w:t>
            </w:r>
          </w:p>
          <w:p w14:paraId="6985E42E" w14:textId="25FE62AF" w:rsidR="00CA177D" w:rsidRPr="00BD49E4" w:rsidRDefault="00CA177D" w:rsidP="000041C4">
            <w:pPr>
              <w:rPr>
                <w:rFonts w:ascii="Dubai" w:hAnsi="Dubai" w:cs="Dubai"/>
                <w:color w:val="595959" w:themeColor="text1" w:themeTint="A6"/>
                <w:sz w:val="20"/>
                <w:szCs w:val="20"/>
              </w:rPr>
            </w:pPr>
            <w:r w:rsidRPr="00BD49E4">
              <w:rPr>
                <w:rFonts w:ascii="Dubai" w:hAnsi="Dubai" w:cs="Dubai"/>
                <w:color w:val="7030A0"/>
              </w:rPr>
              <w:t>Bachelor Of Engineering (BE) – Computer Science</w:t>
            </w:r>
          </w:p>
          <w:p w14:paraId="341A7E66" w14:textId="5DE9DFAA" w:rsidR="00036450" w:rsidRPr="00B0720D" w:rsidRDefault="00CA177D" w:rsidP="00036450">
            <w:pPr>
              <w:pStyle w:val="Heading2"/>
              <w:rPr>
                <w:color w:val="548AB7" w:themeColor="accent1" w:themeShade="BF"/>
              </w:rPr>
            </w:pPr>
            <w:r w:rsidRPr="00491382">
              <w:rPr>
                <w:color w:val="7030A0"/>
              </w:rPr>
              <w:t>PROJEcts</w:t>
            </w:r>
          </w:p>
          <w:p w14:paraId="3E9D8584" w14:textId="4A8F0B71" w:rsidR="007E68A4" w:rsidRDefault="00CA177D" w:rsidP="007E68A4">
            <w:pPr>
              <w:pStyle w:val="ListBulle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F6BEB">
              <w:rPr>
                <w:b/>
                <w:bCs/>
                <w:color w:val="000000" w:themeColor="text1"/>
                <w:sz w:val="22"/>
                <w:szCs w:val="22"/>
              </w:rPr>
              <w:t>Weather App</w:t>
            </w:r>
          </w:p>
          <w:p w14:paraId="6CB6D500" w14:textId="77777777" w:rsidR="00080946" w:rsidRPr="001F6BEB" w:rsidRDefault="00080946" w:rsidP="00080946">
            <w:pPr>
              <w:pStyle w:val="ListBullet"/>
              <w:numPr>
                <w:ilvl w:val="0"/>
                <w:numId w:val="0"/>
              </w:numPr>
              <w:ind w:left="42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7311917D" w14:textId="1EC1E3D9" w:rsidR="008821CA" w:rsidRPr="00080946" w:rsidRDefault="007E68A4" w:rsidP="008821CA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Built a weather app using frontend technology tools like </w:t>
            </w:r>
            <w:proofErr w:type="gramStart"/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HTML ,</w:t>
            </w:r>
            <w:proofErr w:type="gramEnd"/>
            <w:r w:rsidR="00265BEF"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CSS , JS and Fetch API . </w:t>
            </w:r>
          </w:p>
          <w:p w14:paraId="720AEEC2" w14:textId="77777777" w:rsidR="003B08F3" w:rsidRPr="00080946" w:rsidRDefault="007E68A4" w:rsidP="003B08F3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Used some third party tools like Figma to enhance UI experience.</w:t>
            </w:r>
          </w:p>
          <w:p w14:paraId="072B12EE" w14:textId="77777777" w:rsidR="003B08F3" w:rsidRPr="001F6BEB" w:rsidRDefault="003B08F3" w:rsidP="003B08F3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</w:pPr>
            <w:r w:rsidRPr="001F6BEB">
              <w:rPr>
                <w:rFonts w:ascii="Dubai" w:hAnsi="Dubai" w:cs="Dubai"/>
                <w:b/>
                <w:bCs/>
                <w:color w:val="000000" w:themeColor="text1"/>
                <w:sz w:val="40"/>
                <w:szCs w:val="40"/>
              </w:rPr>
              <w:t xml:space="preserve">•  </w:t>
            </w:r>
            <w:r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>Tic Tac Toe Game</w:t>
            </w:r>
          </w:p>
          <w:p w14:paraId="5D3746DD" w14:textId="77777777" w:rsidR="003B08F3" w:rsidRPr="00080946" w:rsidRDefault="003B08F3" w:rsidP="003B08F3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Built a tic tac toe game using C++ with full functionalities.</w:t>
            </w:r>
          </w:p>
          <w:p w14:paraId="6978C90A" w14:textId="4872EF82" w:rsidR="00F7485B" w:rsidRPr="00080946" w:rsidRDefault="008821CA" w:rsidP="00F7485B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80946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Deployed on Github for user reviews and improvements.</w:t>
            </w:r>
          </w:p>
          <w:p w14:paraId="086C2417" w14:textId="7C5B1D46" w:rsidR="00F7485B" w:rsidRPr="001F6BEB" w:rsidRDefault="00F7485B" w:rsidP="00F7485B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</w:pPr>
          </w:p>
          <w:p w14:paraId="42DEDBEB" w14:textId="77777777" w:rsidR="00B315BF" w:rsidRDefault="00F7485B" w:rsidP="00B315BF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</w:pPr>
            <w:r w:rsidRPr="00491382"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  <w:t>LANGUAGES</w:t>
            </w:r>
            <w:r w:rsidRPr="00F7485B"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  <w:t xml:space="preserve"> </w:t>
            </w:r>
            <w:r w:rsidRPr="00491382"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  <w:t>KNO</w:t>
            </w:r>
            <w:r w:rsidR="00B315BF" w:rsidRPr="00491382"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  <w:t>WN</w:t>
            </w:r>
          </w:p>
          <w:p w14:paraId="253DB703" w14:textId="77777777" w:rsidR="00B315BF" w:rsidRDefault="00B315BF" w:rsidP="00B315BF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</w:pPr>
          </w:p>
          <w:p w14:paraId="36A144B0" w14:textId="6931CC79" w:rsidR="00B315BF" w:rsidRPr="001F6BEB" w:rsidRDefault="00B315BF" w:rsidP="00B315BF">
            <w:pPr>
              <w:pStyle w:val="ListBullet"/>
              <w:numPr>
                <w:ilvl w:val="0"/>
                <w:numId w:val="6"/>
              </w:numPr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</w:pPr>
            <w:r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>ENGLISH</w:t>
            </w:r>
            <w:r w:rsidR="008A66C9"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8A66C9" w:rsidRPr="001F6BEB">
              <w:rPr>
                <w:rFonts w:asciiTheme="majorHAnsi" w:hAnsiTheme="majorHAnsi" w:cs="Dubai"/>
                <w:b/>
                <w:bCs/>
                <w:color w:val="000000" w:themeColor="text1"/>
                <w:sz w:val="16"/>
                <w:szCs w:val="16"/>
              </w:rPr>
              <w:t>(FLUENT)</w:t>
            </w:r>
          </w:p>
          <w:p w14:paraId="5D34074A" w14:textId="367E1E8A" w:rsidR="00B315BF" w:rsidRPr="001F6BEB" w:rsidRDefault="00B315BF" w:rsidP="00B315BF">
            <w:pPr>
              <w:pStyle w:val="ListBullet"/>
              <w:numPr>
                <w:ilvl w:val="0"/>
                <w:numId w:val="6"/>
              </w:numPr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</w:pPr>
            <w:r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>HINDI</w:t>
            </w:r>
            <w:r w:rsidR="008A66C9"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8A66C9" w:rsidRPr="001F6BEB">
              <w:rPr>
                <w:rFonts w:asciiTheme="majorHAnsi" w:hAnsiTheme="majorHAnsi" w:cs="Dubai"/>
                <w:b/>
                <w:bCs/>
                <w:color w:val="000000" w:themeColor="text1"/>
                <w:sz w:val="16"/>
                <w:szCs w:val="16"/>
              </w:rPr>
              <w:t>(NATIVE)</w:t>
            </w:r>
          </w:p>
          <w:p w14:paraId="51DBAE64" w14:textId="3DECB47C" w:rsidR="00B315BF" w:rsidRPr="001F6BEB" w:rsidRDefault="00B315BF" w:rsidP="00B315BF">
            <w:pPr>
              <w:pStyle w:val="ListBullet"/>
              <w:numPr>
                <w:ilvl w:val="0"/>
                <w:numId w:val="6"/>
              </w:numPr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</w:pPr>
            <w:r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 xml:space="preserve">FRENCH </w:t>
            </w:r>
            <w:r w:rsidR="003919B0" w:rsidRPr="001F6BEB">
              <w:rPr>
                <w:rFonts w:asciiTheme="majorHAnsi" w:hAnsiTheme="majorHAnsi" w:cs="Duba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3919B0" w:rsidRPr="001F6BEB">
              <w:rPr>
                <w:rFonts w:asciiTheme="majorHAnsi" w:hAnsiTheme="majorHAnsi" w:cs="Dubai"/>
                <w:b/>
                <w:bCs/>
                <w:color w:val="000000" w:themeColor="text1"/>
                <w:sz w:val="16"/>
                <w:szCs w:val="16"/>
              </w:rPr>
              <w:t>(INTERMEDIATE)</w:t>
            </w:r>
          </w:p>
          <w:p w14:paraId="23EDA5A2" w14:textId="7B4A771A" w:rsidR="00B315BF" w:rsidRDefault="00B315BF" w:rsidP="00B315BF">
            <w:pPr>
              <w:pStyle w:val="ListBullet"/>
              <w:numPr>
                <w:ilvl w:val="0"/>
                <w:numId w:val="0"/>
              </w:numPr>
              <w:ind w:left="780"/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</w:pPr>
          </w:p>
          <w:p w14:paraId="72C824FE" w14:textId="77777777" w:rsidR="00080946" w:rsidRDefault="00080946" w:rsidP="00B315BF">
            <w:pPr>
              <w:pStyle w:val="ListBullet"/>
              <w:numPr>
                <w:ilvl w:val="0"/>
                <w:numId w:val="0"/>
              </w:numPr>
              <w:ind w:left="780"/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</w:pPr>
          </w:p>
          <w:p w14:paraId="4C9C46E6" w14:textId="77777777" w:rsidR="00080946" w:rsidRDefault="00080946" w:rsidP="00080946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</w:pPr>
            <w:r w:rsidRPr="00080946"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  <w:t>SOFT</w:t>
            </w:r>
            <w:r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</w:rPr>
              <w:t xml:space="preserve"> </w:t>
            </w:r>
            <w:r w:rsidRPr="00080946"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  <w:t>SKILLS</w:t>
            </w:r>
          </w:p>
          <w:p w14:paraId="40859BF2" w14:textId="77777777" w:rsidR="00080946" w:rsidRDefault="00080946" w:rsidP="00080946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rFonts w:asciiTheme="majorHAnsi" w:eastAsiaTheme="majorEastAsia" w:hAnsiTheme="majorHAnsi" w:cstheme="majorBidi"/>
                <w:b/>
                <w:bCs/>
                <w:caps/>
                <w:color w:val="7030A0"/>
                <w:sz w:val="22"/>
                <w:szCs w:val="26"/>
                <w:lang w:eastAsia="ja-JP"/>
              </w:rPr>
            </w:pPr>
          </w:p>
          <w:p w14:paraId="75562A15" w14:textId="77777777" w:rsidR="00080946" w:rsidRPr="003126CA" w:rsidRDefault="00080946" w:rsidP="00080946">
            <w:pPr>
              <w:pStyle w:val="ListBullet"/>
              <w:numPr>
                <w:ilvl w:val="0"/>
                <w:numId w:val="7"/>
              </w:numPr>
              <w:rPr>
                <w:rFonts w:asciiTheme="majorHAnsi" w:hAnsiTheme="majorHAnsi" w:cs="Dubai"/>
                <w:b/>
                <w:bCs/>
                <w:color w:val="D8B25C" w:themeColor="accent4"/>
                <w:sz w:val="22"/>
                <w:szCs w:val="22"/>
                <w:u w:val="single"/>
              </w:rPr>
            </w:pPr>
            <w:r w:rsidRPr="003126CA">
              <w:rPr>
                <w:rFonts w:asciiTheme="majorHAnsi" w:hAnsiTheme="majorHAnsi" w:cs="Dubai"/>
                <w:b/>
                <w:bCs/>
                <w:color w:val="auto"/>
                <w:sz w:val="22"/>
                <w:szCs w:val="22"/>
                <w:u w:val="single"/>
              </w:rPr>
              <w:t>LEADERSHIP</w:t>
            </w:r>
          </w:p>
          <w:p w14:paraId="49E26BC9" w14:textId="1638E093" w:rsidR="00486C8F" w:rsidRPr="003151DB" w:rsidRDefault="00486C8F" w:rsidP="003151DB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  <w:r w:rsidRPr="003151DB">
              <w:rPr>
                <w:rFonts w:asciiTheme="majorHAnsi" w:hAnsiTheme="majorHAnsi" w:cs="Dubai"/>
                <w:color w:val="auto"/>
              </w:rPr>
              <w:t xml:space="preserve">Capable of leading my team whenever they need me. </w:t>
            </w:r>
          </w:p>
          <w:p w14:paraId="12AC073C" w14:textId="4D81B1F8" w:rsidR="00486C8F" w:rsidRDefault="00542265" w:rsidP="009D06D7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  <w:r>
              <w:rPr>
                <w:rFonts w:asciiTheme="majorHAnsi" w:hAnsiTheme="majorHAnsi" w:cs="Dubai"/>
                <w:color w:val="auto"/>
              </w:rPr>
              <w:t>Ability</w:t>
            </w:r>
            <w:r w:rsidR="003151DB" w:rsidRPr="003151DB">
              <w:rPr>
                <w:rFonts w:asciiTheme="majorHAnsi" w:hAnsiTheme="majorHAnsi" w:cs="Dubai"/>
                <w:color w:val="auto"/>
              </w:rPr>
              <w:t xml:space="preserve"> </w:t>
            </w:r>
            <w:r>
              <w:rPr>
                <w:rFonts w:asciiTheme="majorHAnsi" w:hAnsiTheme="majorHAnsi" w:cs="Dubai"/>
                <w:color w:val="auto"/>
              </w:rPr>
              <w:t>to guide</w:t>
            </w:r>
            <w:r w:rsidR="003151DB" w:rsidRPr="003151DB">
              <w:rPr>
                <w:rFonts w:asciiTheme="majorHAnsi" w:hAnsiTheme="majorHAnsi" w:cs="Dubai"/>
                <w:color w:val="auto"/>
              </w:rPr>
              <w:t xml:space="preserve"> my colleagues </w:t>
            </w:r>
            <w:r w:rsidR="00A73E1B">
              <w:rPr>
                <w:rFonts w:asciiTheme="majorHAnsi" w:hAnsiTheme="majorHAnsi" w:cs="Dubai"/>
                <w:color w:val="auto"/>
              </w:rPr>
              <w:t xml:space="preserve">when </w:t>
            </w:r>
            <w:r w:rsidR="003151DB" w:rsidRPr="003151DB">
              <w:rPr>
                <w:rFonts w:asciiTheme="majorHAnsi" w:hAnsiTheme="majorHAnsi" w:cs="Dubai"/>
                <w:color w:val="auto"/>
              </w:rPr>
              <w:t>there is a require for help.</w:t>
            </w:r>
          </w:p>
          <w:p w14:paraId="0395501D" w14:textId="77777777" w:rsidR="00774676" w:rsidRDefault="00774676" w:rsidP="009D06D7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</w:p>
          <w:p w14:paraId="5657569C" w14:textId="70507892" w:rsidR="005E4930" w:rsidRPr="00490810" w:rsidRDefault="005E4930" w:rsidP="001C0377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  <w:r>
              <w:rPr>
                <w:rFonts w:asciiTheme="majorHAnsi" w:hAnsiTheme="majorHAnsi" w:cs="Dubai"/>
                <w:i/>
                <w:iCs/>
                <w:color w:val="auto"/>
              </w:rPr>
              <w:t>Guided a team of 3 members in a</w:t>
            </w:r>
            <w:r w:rsidR="007C6875">
              <w:rPr>
                <w:rFonts w:asciiTheme="majorHAnsi" w:hAnsiTheme="majorHAnsi" w:cs="Dubai"/>
                <w:i/>
                <w:iCs/>
                <w:color w:val="auto"/>
              </w:rPr>
              <w:t xml:space="preserve"> coding</w:t>
            </w:r>
            <w:r>
              <w:rPr>
                <w:rFonts w:asciiTheme="majorHAnsi" w:hAnsiTheme="majorHAnsi" w:cs="Dubai"/>
                <w:i/>
                <w:iCs/>
                <w:color w:val="auto"/>
              </w:rPr>
              <w:t xml:space="preserve"> hackathon where we built a </w:t>
            </w:r>
            <w:r w:rsidRPr="001C0377">
              <w:rPr>
                <w:rFonts w:asciiTheme="majorHAnsi" w:hAnsiTheme="majorHAnsi" w:cs="Dubai"/>
                <w:i/>
                <w:iCs/>
                <w:color w:val="auto"/>
              </w:rPr>
              <w:t>web application with a strict deadline.</w:t>
            </w:r>
          </w:p>
          <w:p w14:paraId="5A2E62C3" w14:textId="77777777" w:rsidR="00490810" w:rsidRPr="00490810" w:rsidRDefault="00490810" w:rsidP="0049081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Dubai"/>
                <w:color w:val="auto"/>
              </w:rPr>
            </w:pPr>
          </w:p>
          <w:p w14:paraId="3E89CD95" w14:textId="46B482D4" w:rsidR="00490810" w:rsidRDefault="00490810" w:rsidP="0049081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Dubai"/>
                <w:color w:val="auto"/>
              </w:rPr>
            </w:pPr>
          </w:p>
          <w:p w14:paraId="160BD8EF" w14:textId="508426D6" w:rsidR="00490810" w:rsidRPr="003126CA" w:rsidRDefault="00490810" w:rsidP="00490810">
            <w:pPr>
              <w:pStyle w:val="ListBullet"/>
              <w:numPr>
                <w:ilvl w:val="0"/>
                <w:numId w:val="7"/>
              </w:numPr>
              <w:rPr>
                <w:rFonts w:asciiTheme="majorHAnsi" w:hAnsiTheme="majorHAnsi" w:cs="Dubai"/>
                <w:b/>
                <w:bCs/>
                <w:color w:val="auto"/>
                <w:sz w:val="22"/>
                <w:szCs w:val="22"/>
                <w:u w:val="single"/>
              </w:rPr>
            </w:pPr>
            <w:r w:rsidRPr="003126CA">
              <w:rPr>
                <w:rFonts w:asciiTheme="majorHAnsi" w:hAnsiTheme="majorHAnsi" w:cs="Dubai"/>
                <w:b/>
                <w:bCs/>
                <w:color w:val="auto"/>
                <w:sz w:val="22"/>
                <w:szCs w:val="22"/>
                <w:u w:val="single"/>
              </w:rPr>
              <w:t>COMMUNICATION</w:t>
            </w:r>
          </w:p>
          <w:p w14:paraId="183C9224" w14:textId="41678BD7" w:rsidR="00490810" w:rsidRDefault="00490810" w:rsidP="00490810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  <w:r w:rsidRPr="00490810">
              <w:rPr>
                <w:rFonts w:asciiTheme="majorHAnsi" w:hAnsiTheme="majorHAnsi" w:cs="Dubai"/>
                <w:color w:val="auto"/>
              </w:rPr>
              <w:t>Able to communicate clearly and effectively</w:t>
            </w:r>
            <w:r>
              <w:rPr>
                <w:rFonts w:asciiTheme="majorHAnsi" w:hAnsiTheme="majorHAnsi" w:cs="Dubai"/>
                <w:color w:val="auto"/>
              </w:rPr>
              <w:t xml:space="preserve"> with my colleagues.</w:t>
            </w:r>
          </w:p>
          <w:p w14:paraId="3C6C80FC" w14:textId="47046B0E" w:rsidR="00490810" w:rsidRPr="00490810" w:rsidRDefault="00490810" w:rsidP="00490810">
            <w:pPr>
              <w:pStyle w:val="ListBullet"/>
              <w:numPr>
                <w:ilvl w:val="0"/>
                <w:numId w:val="4"/>
              </w:numPr>
              <w:rPr>
                <w:rFonts w:asciiTheme="majorHAnsi" w:hAnsiTheme="majorHAnsi" w:cs="Dubai"/>
                <w:color w:val="auto"/>
              </w:rPr>
            </w:pPr>
            <w:r>
              <w:rPr>
                <w:rFonts w:asciiTheme="majorHAnsi" w:hAnsiTheme="majorHAnsi" w:cs="Dubai"/>
                <w:color w:val="auto"/>
              </w:rPr>
              <w:t>Able to express and convey my ideas properly.</w:t>
            </w:r>
          </w:p>
          <w:p w14:paraId="62877AB4" w14:textId="027B2755" w:rsidR="00490810" w:rsidRDefault="00490810" w:rsidP="00490810">
            <w:pPr>
              <w:pStyle w:val="ListBullet"/>
              <w:numPr>
                <w:ilvl w:val="0"/>
                <w:numId w:val="0"/>
              </w:numPr>
              <w:ind w:left="420"/>
              <w:rPr>
                <w:rFonts w:asciiTheme="majorHAnsi" w:hAnsiTheme="majorHAnsi" w:cs="Dubai"/>
                <w:i/>
                <w:iCs/>
                <w:color w:val="auto"/>
              </w:rPr>
            </w:pPr>
          </w:p>
          <w:p w14:paraId="49A0967C" w14:textId="77777777" w:rsidR="00490810" w:rsidRPr="00490810" w:rsidRDefault="00490810" w:rsidP="00490810">
            <w:pPr>
              <w:pStyle w:val="ListBullet"/>
              <w:numPr>
                <w:ilvl w:val="0"/>
                <w:numId w:val="0"/>
              </w:numPr>
              <w:ind w:left="420"/>
              <w:rPr>
                <w:rFonts w:asciiTheme="majorHAnsi" w:hAnsiTheme="majorHAnsi" w:cs="Dubai"/>
                <w:color w:val="auto"/>
              </w:rPr>
            </w:pPr>
          </w:p>
          <w:p w14:paraId="6C3EE0BD" w14:textId="77777777" w:rsidR="00490810" w:rsidRPr="001C0377" w:rsidRDefault="00490810" w:rsidP="0049081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="Dubai"/>
                <w:color w:val="auto"/>
              </w:rPr>
            </w:pPr>
          </w:p>
          <w:p w14:paraId="524BFDF9" w14:textId="1043C367" w:rsidR="005E4930" w:rsidRPr="009D06D7" w:rsidRDefault="005E4930" w:rsidP="001C037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="Dubai"/>
                <w:color w:val="auto"/>
              </w:rPr>
            </w:pPr>
          </w:p>
        </w:tc>
      </w:tr>
    </w:tbl>
    <w:p w14:paraId="67AFCB6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2972" w14:textId="77777777" w:rsidR="001C4818" w:rsidRDefault="001C4818" w:rsidP="000C45FF">
      <w:r>
        <w:separator/>
      </w:r>
    </w:p>
  </w:endnote>
  <w:endnote w:type="continuationSeparator" w:id="0">
    <w:p w14:paraId="18E2D071" w14:textId="77777777" w:rsidR="001C4818" w:rsidRDefault="001C481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C20D" w14:textId="77777777" w:rsidR="001C4818" w:rsidRDefault="001C4818" w:rsidP="000C45FF">
      <w:r>
        <w:separator/>
      </w:r>
    </w:p>
  </w:footnote>
  <w:footnote w:type="continuationSeparator" w:id="0">
    <w:p w14:paraId="64756F4A" w14:textId="77777777" w:rsidR="001C4818" w:rsidRDefault="001C481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E4C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57BE29" wp14:editId="4727080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F13"/>
    <w:multiLevelType w:val="hybridMultilevel"/>
    <w:tmpl w:val="4C8E6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27A"/>
    <w:multiLevelType w:val="hybridMultilevel"/>
    <w:tmpl w:val="CFF0E908"/>
    <w:lvl w:ilvl="0" w:tplc="F3CC866E">
      <w:start w:val="2020"/>
      <w:numFmt w:val="bullet"/>
      <w:lvlText w:val="-"/>
      <w:lvlJc w:val="left"/>
      <w:pPr>
        <w:ind w:left="928" w:hanging="360"/>
      </w:pPr>
      <w:rPr>
        <w:rFonts w:ascii="Century Gothic" w:eastAsiaTheme="minorHAnsi" w:hAnsi="Century Gothic" w:cstheme="minorBidi" w:hint="default"/>
        <w:color w:val="7BA79D" w:themeColor="accent5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9003C54"/>
    <w:multiLevelType w:val="hybridMultilevel"/>
    <w:tmpl w:val="6BF2943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9459B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FAA0220"/>
    <w:multiLevelType w:val="hybridMultilevel"/>
    <w:tmpl w:val="CFEE9D22"/>
    <w:lvl w:ilvl="0" w:tplc="1B82990C">
      <w:start w:val="2020"/>
      <w:numFmt w:val="bullet"/>
      <w:lvlText w:val="-"/>
      <w:lvlJc w:val="left"/>
      <w:pPr>
        <w:ind w:left="780" w:hanging="360"/>
      </w:pPr>
      <w:rPr>
        <w:rFonts w:ascii="Century Gothic" w:eastAsiaTheme="minorHAnsi" w:hAnsi="Century Gothic" w:cstheme="minorBidi" w:hint="default"/>
        <w:color w:val="7BA79D" w:themeColor="accent5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4FF0AA2"/>
    <w:multiLevelType w:val="hybridMultilevel"/>
    <w:tmpl w:val="586820C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9C82EEF"/>
    <w:multiLevelType w:val="hybridMultilevel"/>
    <w:tmpl w:val="740A18EA"/>
    <w:lvl w:ilvl="0" w:tplc="082012D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C772714"/>
    <w:multiLevelType w:val="hybridMultilevel"/>
    <w:tmpl w:val="EE725464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58AE4C2E"/>
    <w:multiLevelType w:val="hybridMultilevel"/>
    <w:tmpl w:val="1374A16E"/>
    <w:lvl w:ilvl="0" w:tplc="D7B6FA46">
      <w:start w:val="2020"/>
      <w:numFmt w:val="bullet"/>
      <w:lvlText w:val="-"/>
      <w:lvlJc w:val="left"/>
      <w:pPr>
        <w:ind w:left="1140" w:hanging="360"/>
      </w:pPr>
      <w:rPr>
        <w:rFonts w:ascii="Century Gothic" w:eastAsiaTheme="minorHAnsi" w:hAnsi="Century Gothic" w:cstheme="minorBidi" w:hint="default"/>
        <w:b w:val="0"/>
        <w:color w:val="7BA79D" w:themeColor="accent5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C1F1770"/>
    <w:multiLevelType w:val="hybridMultilevel"/>
    <w:tmpl w:val="D68EAECA"/>
    <w:lvl w:ilvl="0" w:tplc="0A06DD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FF81492"/>
    <w:multiLevelType w:val="hybridMultilevel"/>
    <w:tmpl w:val="B0D6733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255822725">
    <w:abstractNumId w:val="3"/>
  </w:num>
  <w:num w:numId="2" w16cid:durableId="1401562487">
    <w:abstractNumId w:val="1"/>
  </w:num>
  <w:num w:numId="3" w16cid:durableId="353698034">
    <w:abstractNumId w:val="8"/>
  </w:num>
  <w:num w:numId="4" w16cid:durableId="437405550">
    <w:abstractNumId w:val="4"/>
  </w:num>
  <w:num w:numId="5" w16cid:durableId="1705981428">
    <w:abstractNumId w:val="2"/>
  </w:num>
  <w:num w:numId="6" w16cid:durableId="166403413">
    <w:abstractNumId w:val="9"/>
  </w:num>
  <w:num w:numId="7" w16cid:durableId="1503667123">
    <w:abstractNumId w:val="6"/>
  </w:num>
  <w:num w:numId="8" w16cid:durableId="171457566">
    <w:abstractNumId w:val="10"/>
  </w:num>
  <w:num w:numId="9" w16cid:durableId="2020428489">
    <w:abstractNumId w:val="7"/>
  </w:num>
  <w:num w:numId="10" w16cid:durableId="1613513551">
    <w:abstractNumId w:val="3"/>
  </w:num>
  <w:num w:numId="11" w16cid:durableId="272707768">
    <w:abstractNumId w:val="3"/>
  </w:num>
  <w:num w:numId="12" w16cid:durableId="695888033">
    <w:abstractNumId w:val="5"/>
  </w:num>
  <w:num w:numId="13" w16cid:durableId="1914122332">
    <w:abstractNumId w:val="0"/>
  </w:num>
  <w:num w:numId="14" w16cid:durableId="1798449981">
    <w:abstractNumId w:val="3"/>
  </w:num>
  <w:num w:numId="15" w16cid:durableId="1971394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D"/>
    <w:rsid w:val="000041C4"/>
    <w:rsid w:val="000340B0"/>
    <w:rsid w:val="00036450"/>
    <w:rsid w:val="00080946"/>
    <w:rsid w:val="00094499"/>
    <w:rsid w:val="00094FD6"/>
    <w:rsid w:val="00096D1F"/>
    <w:rsid w:val="000C45FF"/>
    <w:rsid w:val="000D0F72"/>
    <w:rsid w:val="000E3FD1"/>
    <w:rsid w:val="00112054"/>
    <w:rsid w:val="001525E1"/>
    <w:rsid w:val="001671F6"/>
    <w:rsid w:val="00180329"/>
    <w:rsid w:val="0019001F"/>
    <w:rsid w:val="001A74A5"/>
    <w:rsid w:val="001B2ABD"/>
    <w:rsid w:val="001C0377"/>
    <w:rsid w:val="001C4818"/>
    <w:rsid w:val="001E0391"/>
    <w:rsid w:val="001E1759"/>
    <w:rsid w:val="001F1ECC"/>
    <w:rsid w:val="001F24BD"/>
    <w:rsid w:val="001F6BEB"/>
    <w:rsid w:val="002400EB"/>
    <w:rsid w:val="0024794A"/>
    <w:rsid w:val="00256CF7"/>
    <w:rsid w:val="00265BEF"/>
    <w:rsid w:val="00281FD5"/>
    <w:rsid w:val="00291D54"/>
    <w:rsid w:val="002B7CF1"/>
    <w:rsid w:val="0030481B"/>
    <w:rsid w:val="00311F9F"/>
    <w:rsid w:val="003126CA"/>
    <w:rsid w:val="00312814"/>
    <w:rsid w:val="003151DB"/>
    <w:rsid w:val="003156FC"/>
    <w:rsid w:val="003254B5"/>
    <w:rsid w:val="0037121F"/>
    <w:rsid w:val="00385167"/>
    <w:rsid w:val="003919B0"/>
    <w:rsid w:val="003A6B7D"/>
    <w:rsid w:val="003B06CA"/>
    <w:rsid w:val="003B08F3"/>
    <w:rsid w:val="00405A9B"/>
    <w:rsid w:val="004071FC"/>
    <w:rsid w:val="00445947"/>
    <w:rsid w:val="004523E5"/>
    <w:rsid w:val="004813B3"/>
    <w:rsid w:val="00486C8F"/>
    <w:rsid w:val="00490810"/>
    <w:rsid w:val="00491382"/>
    <w:rsid w:val="00496591"/>
    <w:rsid w:val="004C63E4"/>
    <w:rsid w:val="004D3011"/>
    <w:rsid w:val="0052113A"/>
    <w:rsid w:val="005262AC"/>
    <w:rsid w:val="00542265"/>
    <w:rsid w:val="0059157C"/>
    <w:rsid w:val="005E39D5"/>
    <w:rsid w:val="005E4930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74676"/>
    <w:rsid w:val="007775E1"/>
    <w:rsid w:val="007867A0"/>
    <w:rsid w:val="007927F5"/>
    <w:rsid w:val="00797CA6"/>
    <w:rsid w:val="007C6875"/>
    <w:rsid w:val="007E3790"/>
    <w:rsid w:val="007E68A4"/>
    <w:rsid w:val="00802CA0"/>
    <w:rsid w:val="00805935"/>
    <w:rsid w:val="00876941"/>
    <w:rsid w:val="008821CA"/>
    <w:rsid w:val="00891946"/>
    <w:rsid w:val="008A66C9"/>
    <w:rsid w:val="008D7080"/>
    <w:rsid w:val="009260CD"/>
    <w:rsid w:val="00952C25"/>
    <w:rsid w:val="0099368A"/>
    <w:rsid w:val="009B539F"/>
    <w:rsid w:val="009D06D7"/>
    <w:rsid w:val="009F2D08"/>
    <w:rsid w:val="00A2118D"/>
    <w:rsid w:val="00A40869"/>
    <w:rsid w:val="00A73E1B"/>
    <w:rsid w:val="00AD76E2"/>
    <w:rsid w:val="00AF6D44"/>
    <w:rsid w:val="00B0720D"/>
    <w:rsid w:val="00B20152"/>
    <w:rsid w:val="00B315BF"/>
    <w:rsid w:val="00B359E4"/>
    <w:rsid w:val="00B45372"/>
    <w:rsid w:val="00B57D98"/>
    <w:rsid w:val="00B70850"/>
    <w:rsid w:val="00B72948"/>
    <w:rsid w:val="00BD49E4"/>
    <w:rsid w:val="00BE2258"/>
    <w:rsid w:val="00C039FE"/>
    <w:rsid w:val="00C066B6"/>
    <w:rsid w:val="00C13D8A"/>
    <w:rsid w:val="00C3253F"/>
    <w:rsid w:val="00C37BA1"/>
    <w:rsid w:val="00C37EEA"/>
    <w:rsid w:val="00C4674C"/>
    <w:rsid w:val="00C506CF"/>
    <w:rsid w:val="00C547D5"/>
    <w:rsid w:val="00C72662"/>
    <w:rsid w:val="00C72BED"/>
    <w:rsid w:val="00C80811"/>
    <w:rsid w:val="00C9578B"/>
    <w:rsid w:val="00CA177D"/>
    <w:rsid w:val="00CB0055"/>
    <w:rsid w:val="00D2522B"/>
    <w:rsid w:val="00D422DE"/>
    <w:rsid w:val="00D5459D"/>
    <w:rsid w:val="00DA1F4D"/>
    <w:rsid w:val="00DD070C"/>
    <w:rsid w:val="00DD172A"/>
    <w:rsid w:val="00E15CD7"/>
    <w:rsid w:val="00E25A26"/>
    <w:rsid w:val="00E4381A"/>
    <w:rsid w:val="00E55D74"/>
    <w:rsid w:val="00E80E7E"/>
    <w:rsid w:val="00EB32B1"/>
    <w:rsid w:val="00F03B4D"/>
    <w:rsid w:val="00F05EDE"/>
    <w:rsid w:val="00F312F2"/>
    <w:rsid w:val="00F364A3"/>
    <w:rsid w:val="00F60274"/>
    <w:rsid w:val="00F7485B"/>
    <w:rsid w:val="00F77FB9"/>
    <w:rsid w:val="00F83A7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443A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F346D18753453A8473BB45B20E6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97AA-937E-4FAC-81A2-609C8257DE7C}"/>
      </w:docPartPr>
      <w:docPartBody>
        <w:p w:rsidR="00494B26" w:rsidRDefault="00000000">
          <w:pPr>
            <w:pStyle w:val="93F346D18753453A8473BB45B20E64DD"/>
          </w:pPr>
          <w:r w:rsidRPr="00C039FE">
            <w:t>Contact</w:t>
          </w:r>
        </w:p>
      </w:docPartBody>
    </w:docPart>
    <w:docPart>
      <w:docPartPr>
        <w:name w:val="8DB806B2885C406DB3F4D8D84F6D1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AD862-1CBB-4C05-A606-A59855EB331B}"/>
      </w:docPartPr>
      <w:docPartBody>
        <w:p w:rsidR="00494B26" w:rsidRDefault="00000000">
          <w:pPr>
            <w:pStyle w:val="8DB806B2885C406DB3F4D8D84F6D126B"/>
          </w:pPr>
          <w:r>
            <w:t>LINKEDIN:</w:t>
          </w:r>
        </w:p>
      </w:docPartBody>
    </w:docPart>
    <w:docPart>
      <w:docPartPr>
        <w:name w:val="8EC144292E37460C84E2A53B01921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BB2D0-9C2E-4F43-94DE-0F874A571854}"/>
      </w:docPartPr>
      <w:docPartBody>
        <w:p w:rsidR="00494B26" w:rsidRDefault="00000000">
          <w:pPr>
            <w:pStyle w:val="8EC144292E37460C84E2A53B01921E82"/>
          </w:pPr>
          <w:r w:rsidRPr="004D3011">
            <w:t>EMAIL</w:t>
          </w:r>
        </w:p>
      </w:docPartBody>
    </w:docPart>
    <w:docPart>
      <w:docPartPr>
        <w:name w:val="AF0D0B76435A4B07AB67979DDAF1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8312-12D1-4D07-9172-9D4F685B1FEC}"/>
      </w:docPartPr>
      <w:docPartBody>
        <w:p w:rsidR="00494B26" w:rsidRDefault="00000000">
          <w:pPr>
            <w:pStyle w:val="AF0D0B76435A4B07AB67979DDAF1344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080966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2A4241"/>
    <w:rsid w:val="003B4258"/>
    <w:rsid w:val="00494B26"/>
    <w:rsid w:val="00670381"/>
    <w:rsid w:val="00802B98"/>
    <w:rsid w:val="00C1003F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F346D18753453A8473BB45B20E64DD">
    <w:name w:val="93F346D18753453A8473BB45B20E64DD"/>
  </w:style>
  <w:style w:type="paragraph" w:customStyle="1" w:styleId="8DB806B2885C406DB3F4D8D84F6D126B">
    <w:name w:val="8DB806B2885C406DB3F4D8D84F6D126B"/>
  </w:style>
  <w:style w:type="paragraph" w:customStyle="1" w:styleId="8EC144292E37460C84E2A53B01921E82">
    <w:name w:val="8EC144292E37460C84E2A53B01921E82"/>
  </w:style>
  <w:style w:type="paragraph" w:customStyle="1" w:styleId="AF0D0B76435A4B07AB67979DDAF13441">
    <w:name w:val="AF0D0B76435A4B07AB67979DDAF13441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2022-12-09T21:34:00Z</dcterms:created>
  <dcterms:modified xsi:type="dcterms:W3CDTF">2023-01-21T04:59:00Z</dcterms:modified>
</cp:coreProperties>
</file>